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Pr="00C36E13" w:rsidRDefault="00C36E13" w:rsidP="0039084B">
      <w:pPr>
        <w:pStyle w:val="Ttulo"/>
      </w:pPr>
      <w:r w:rsidRPr="00C36E13">
        <w:t>Sistema Embarcado</w:t>
      </w:r>
      <w:r>
        <w:t xml:space="preserve"> que alterna entre energia solar e energia elétrica</w:t>
      </w:r>
      <w:r w:rsidRPr="00C36E13">
        <w:t xml:space="preserve"> - Allumer</w:t>
      </w:r>
    </w:p>
    <w:p w:rsidR="00EC49FE" w:rsidRPr="00BB1E90" w:rsidRDefault="00BB1E90" w:rsidP="0039084B">
      <w:pPr>
        <w:pStyle w:val="Author"/>
      </w:pPr>
      <w:r w:rsidRPr="00BB1E90">
        <w:t>Francis Nutefe Tsigbey</w:t>
      </w:r>
      <w:r w:rsidR="00EC49FE" w:rsidRPr="00BB1E90">
        <w:rPr>
          <w:vertAlign w:val="superscript"/>
        </w:rPr>
        <w:t>1</w:t>
      </w:r>
      <w:r w:rsidR="00EC49FE" w:rsidRPr="00BB1E90">
        <w:t xml:space="preserve">, </w:t>
      </w:r>
      <w:r w:rsidRPr="00BB1E90">
        <w:t>Luigi S. Muller</w:t>
      </w:r>
      <w:r w:rsidR="00EC49FE" w:rsidRPr="00BB1E90">
        <w:rPr>
          <w:vertAlign w:val="superscript"/>
        </w:rPr>
        <w:t>1</w:t>
      </w:r>
      <w:r w:rsidR="00EC49FE" w:rsidRPr="00BB1E90">
        <w:t xml:space="preserve">, </w:t>
      </w:r>
      <w:r w:rsidRPr="00BB1E90">
        <w:t>Tarlison S. L. Brito</w:t>
      </w:r>
      <w:r w:rsidRPr="00BB1E90">
        <w:rPr>
          <w:vertAlign w:val="superscript"/>
        </w:rPr>
        <w:t>1</w:t>
      </w:r>
    </w:p>
    <w:p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Pr="003C25DE">
        <w:rPr>
          <w:rStyle w:val="AddressChar"/>
        </w:rPr>
        <w:t xml:space="preserve"> Universidade Fed</w:t>
      </w:r>
      <w:r w:rsidR="00BB1E90">
        <w:rPr>
          <w:rStyle w:val="AddressChar"/>
        </w:rPr>
        <w:t>eral de Roraima (UFRR</w:t>
      </w:r>
      <w:r w:rsidRPr="003C25DE">
        <w:rPr>
          <w:rStyle w:val="AddressChar"/>
        </w:rPr>
        <w:t>)</w:t>
      </w:r>
      <w:r w:rsidR="00BB1E90">
        <w:rPr>
          <w:rStyle w:val="AddressChar"/>
        </w:rPr>
        <w:t xml:space="preserve"> </w:t>
      </w:r>
      <w:r w:rsidRPr="003C25DE">
        <w:rPr>
          <w:rStyle w:val="AddressChar"/>
        </w:rPr>
        <w:br/>
      </w:r>
      <w:r w:rsidR="00BB1E90" w:rsidRPr="00BB1E90">
        <w:t>Av. Cap. Ene Garcês, 2413 - Aeroporto</w:t>
      </w:r>
      <w:r w:rsidR="00BB1E90">
        <w:rPr>
          <w:rStyle w:val="AddressChar"/>
        </w:rPr>
        <w:t>– Boa Vista – RR</w:t>
      </w:r>
      <w:r w:rsidRPr="003C25DE">
        <w:rPr>
          <w:rStyle w:val="AddressChar"/>
        </w:rPr>
        <w:t xml:space="preserve"> – </w:t>
      </w:r>
      <w:proofErr w:type="spellStart"/>
      <w:r w:rsidRPr="003C25DE">
        <w:rPr>
          <w:rStyle w:val="AddressChar"/>
        </w:rPr>
        <w:t>Brazil</w:t>
      </w:r>
      <w:proofErr w:type="spellEnd"/>
    </w:p>
    <w:p w:rsidR="00556B9F" w:rsidRPr="0073592E" w:rsidRDefault="00EC49FE" w:rsidP="00556B9F">
      <w:pPr>
        <w:pStyle w:val="Address"/>
      </w:pPr>
      <w:r w:rsidRPr="0073592E">
        <w:rPr>
          <w:vertAlign w:val="superscript"/>
        </w:rPr>
        <w:t>2</w:t>
      </w:r>
      <w:r w:rsidR="00556B9F" w:rsidRPr="0073592E">
        <w:t>Depart</w:t>
      </w:r>
      <w:r w:rsidR="0073592E" w:rsidRPr="0073592E">
        <w:t>amento de Ciência de Computaç</w:t>
      </w:r>
      <w:r w:rsidR="0073592E">
        <w:t>ão</w:t>
      </w:r>
      <w:r w:rsidR="00556B9F" w:rsidRPr="0073592E">
        <w:t xml:space="preserve">– </w:t>
      </w:r>
      <w:r w:rsidR="0073592E" w:rsidRPr="0073592E">
        <w:t>Universidade Federal de Roraima</w:t>
      </w:r>
    </w:p>
    <w:p w:rsidR="00EC49FE" w:rsidRPr="00BB1E90" w:rsidRDefault="00BB1E90" w:rsidP="00EE70EF">
      <w:pPr>
        <w:pStyle w:val="Email"/>
      </w:pPr>
      <w:r w:rsidRPr="00BB1E90">
        <w:t>tsigbeyfrancis@gmail.com</w:t>
      </w:r>
      <w:r w:rsidR="00EC49FE" w:rsidRPr="00BB1E90">
        <w:t xml:space="preserve">, </w:t>
      </w:r>
      <w:r w:rsidRPr="00BB1E90">
        <w:t>sluigimuller@gmail.com</w:t>
      </w:r>
      <w:r>
        <w:t xml:space="preserve">, </w:t>
      </w:r>
      <w:r w:rsidRPr="00BB1E90">
        <w:t>britotarlison@gmail.com</w:t>
      </w:r>
    </w:p>
    <w:p w:rsidR="00EC49FE" w:rsidRPr="00BB1E90" w:rsidRDefault="00EC49FE" w:rsidP="00EE70EF">
      <w:pPr>
        <w:pStyle w:val="Email"/>
        <w:sectPr w:rsidR="00EC49FE" w:rsidRPr="00BB1E90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C36E13">
        <w:t>Esse artigo irá mostrar um projeto desenvolvido para a disciplina de sistemas embarcados pelo</w:t>
      </w:r>
      <w:r w:rsidR="00CB63D4">
        <w:t xml:space="preserve">s </w:t>
      </w:r>
      <w:r w:rsidR="00C36E13">
        <w:t xml:space="preserve">alunos da UFRR. </w:t>
      </w:r>
      <w:r w:rsidR="00814EA6">
        <w:t xml:space="preserve">O </w:t>
      </w:r>
      <w:r w:rsidR="00101CE4">
        <w:t xml:space="preserve">projeto é sobre um </w:t>
      </w:r>
      <w:r w:rsidR="00814EA6">
        <w:t xml:space="preserve">sistema </w:t>
      </w:r>
      <w:r w:rsidR="00101CE4">
        <w:t xml:space="preserve">que </w:t>
      </w:r>
      <w:r w:rsidR="00814EA6">
        <w:t>consegue alternar entre energia elétrica e energia solar. O sistema foi desenvolvido no Intel Galileo</w:t>
      </w:r>
      <w:r w:rsidR="00101CE4">
        <w:t xml:space="preserve"> e ele é 100% automatizado. Ele consegue detectar quando houver uma falta de ene</w:t>
      </w:r>
      <w:r w:rsidR="00CB63D4">
        <w:t>rgia e tem suporte para fornecer</w:t>
      </w:r>
      <w:r w:rsidR="00101CE4">
        <w:t xml:space="preserve"> energia alternativa (via energia solar). O sistema é </w:t>
      </w:r>
      <w:r w:rsidR="00AC7D3E">
        <w:t>predefinido</w:t>
      </w:r>
      <w:r w:rsidR="00101CE4">
        <w:t xml:space="preserve"> para inf</w:t>
      </w:r>
      <w:r w:rsidR="00AC7D3E">
        <w:t xml:space="preserve">ormar o consumo e </w:t>
      </w:r>
      <w:r w:rsidR="00101CE4">
        <w:t>a fonte de ener</w:t>
      </w:r>
      <w:r w:rsidR="00AC7D3E">
        <w:t xml:space="preserve">gia que está sendo utilizada, a corrente. </w:t>
      </w:r>
    </w:p>
    <w:p w:rsidR="00EC49FE" w:rsidRPr="00AC7D3E" w:rsidRDefault="00EC49FE" w:rsidP="00EE70EF">
      <w:pPr>
        <w:pStyle w:val="Ttulo1"/>
      </w:pPr>
      <w:r w:rsidRPr="00AC7D3E">
        <w:t xml:space="preserve">1. </w:t>
      </w:r>
      <w:r w:rsidR="00AC7D3E" w:rsidRPr="00AC7D3E">
        <w:t>Informações gerais</w:t>
      </w:r>
    </w:p>
    <w:p w:rsidR="00A07ACC" w:rsidRDefault="00AC7D3E">
      <w:r w:rsidRPr="00AC7D3E">
        <w:t>O sistema</w:t>
      </w:r>
      <w:r w:rsidR="00CB63D4">
        <w:t xml:space="preserve"> embarcado</w:t>
      </w:r>
      <w:r w:rsidRPr="00AC7D3E">
        <w:t xml:space="preserve">, Allumer, </w:t>
      </w:r>
      <w:r>
        <w:t xml:space="preserve">servirá de grande benefício em regiões que tem oscilação de energia pois ela não é totalmente dependente na fonte elétrica, mas também tem uma fonte alternativa de energia </w:t>
      </w:r>
      <w:r w:rsidR="00CB63D4">
        <w:t>que é a</w:t>
      </w:r>
      <w:r>
        <w:t xml:space="preserve"> solar.  </w:t>
      </w:r>
    </w:p>
    <w:p w:rsidR="00EC49FE" w:rsidRDefault="0023340F">
      <w:r>
        <w:tab/>
      </w:r>
      <w:r w:rsidR="00A07ACC">
        <w:t>Nas</w:t>
      </w:r>
      <w:r w:rsidR="00227FEF">
        <w:t xml:space="preserve"> regiões de fornecimento de energia estável ele pode servir como </w:t>
      </w:r>
      <w:r w:rsidR="00A07ACC">
        <w:t xml:space="preserve">um </w:t>
      </w:r>
      <w:r w:rsidR="00227FEF">
        <w:t>meio de economizar</w:t>
      </w:r>
      <w:r w:rsidR="00A07ACC">
        <w:t xml:space="preserve"> o consumo de energia elétrica</w:t>
      </w:r>
      <w:r w:rsidR="00227FEF">
        <w:t xml:space="preserve"> já que ele mudar para a fase solar automaticamente quando a </w:t>
      </w:r>
      <w:r w:rsidR="00A07ACC">
        <w:t>bateria</w:t>
      </w:r>
      <w:r w:rsidR="00CB63D4">
        <w:t xml:space="preserve"> está carregada</w:t>
      </w:r>
      <w:r w:rsidR="00227FEF">
        <w:t xml:space="preserve">. </w:t>
      </w:r>
    </w:p>
    <w:p w:rsidR="00EC49FE" w:rsidRPr="00227FEF" w:rsidRDefault="00EC49FE">
      <w:r w:rsidRPr="00AC7D3E">
        <w:tab/>
      </w:r>
    </w:p>
    <w:p w:rsidR="00EC49FE" w:rsidRPr="00A07ACC" w:rsidRDefault="00EC49FE" w:rsidP="00603861">
      <w:pPr>
        <w:pStyle w:val="Ttulo1"/>
      </w:pPr>
      <w:r>
        <w:t xml:space="preserve">2. </w:t>
      </w:r>
      <w:r w:rsidR="00A07ACC">
        <w:t>Funcionalidades</w:t>
      </w:r>
    </w:p>
    <w:p w:rsidR="00A07ACC" w:rsidRDefault="00CB63D4" w:rsidP="00A07ACC">
      <w:r>
        <w:t xml:space="preserve">Allumer é um sistema embarcado que visa </w:t>
      </w:r>
      <w:r w:rsidR="005E6EC2">
        <w:t xml:space="preserve">mudar o status quo da dependência de energias instáveis e não sustentáveis por uma mais estável e renovável. </w:t>
      </w:r>
      <w:r w:rsidR="00712A27">
        <w:t xml:space="preserve">O sistema, Allumer, integra o funcionamento da rede da energia elétrica com a energia solar. Ele é capaz de decidir por si </w:t>
      </w:r>
      <w:r w:rsidR="00381B08">
        <w:t xml:space="preserve">mesmo </w:t>
      </w:r>
      <w:r w:rsidR="00712A27">
        <w:t xml:space="preserve">quando usar a energia </w:t>
      </w:r>
      <w:r w:rsidR="00381B08">
        <w:t xml:space="preserve">que está </w:t>
      </w:r>
      <w:r w:rsidR="00712A27">
        <w:t xml:space="preserve">sendo fornecido pela rede elétrica e quando usar a solar.  Todas as decisões são tomadas em tempo real.   </w:t>
      </w:r>
    </w:p>
    <w:p w:rsidR="00381B08" w:rsidRDefault="0023340F" w:rsidP="00A07ACC">
      <w:r>
        <w:tab/>
      </w:r>
      <w:r w:rsidR="00D96ABE">
        <w:t xml:space="preserve">As decisões tomadas em tempo pelo sistema são do tipo soft, porém ele se garante em tomar decisões num tempo adequado e não apresentou falhas. </w:t>
      </w:r>
    </w:p>
    <w:p w:rsidR="00D96ABE" w:rsidRDefault="0023340F" w:rsidP="00A07ACC">
      <w:r>
        <w:tab/>
      </w:r>
      <w:r w:rsidR="00D96ABE">
        <w:t xml:space="preserve">Allumer foi desenvolvido </w:t>
      </w:r>
      <w:r>
        <w:t xml:space="preserve">para arduino </w:t>
      </w:r>
      <w:r w:rsidR="00D96ABE">
        <w:t xml:space="preserve">na linguagem </w:t>
      </w:r>
      <w:r>
        <w:t xml:space="preserve">C++, usando o micro controlador Intel Galileo e ambiente de desenvolvimento arduino IDE.  </w:t>
      </w:r>
    </w:p>
    <w:p w:rsidR="00622943" w:rsidRDefault="0023340F" w:rsidP="00A07ACC">
      <w:r>
        <w:lastRenderedPageBreak/>
        <w:tab/>
      </w:r>
      <w:r w:rsidR="00640FF6">
        <w:t xml:space="preserve">O sistema possui cinco requisitos funcionais. O primeiro é </w:t>
      </w:r>
      <w:r w:rsidR="00622943">
        <w:t>“</w:t>
      </w:r>
      <w:r w:rsidR="00640FF6">
        <w:t>Fornecer energia da rua</w:t>
      </w:r>
      <w:r w:rsidR="00622943">
        <w:t>”, sendo sua entrada controlada pelo relé do equipamento.</w:t>
      </w:r>
    </w:p>
    <w:p w:rsidR="0023340F" w:rsidRDefault="00622943" w:rsidP="00A07ACC">
      <w:r>
        <w:tab/>
        <w:t>O segundo é “Fornecer energia da placa solar”,</w:t>
      </w:r>
      <w:r w:rsidR="00F81407">
        <w:t xml:space="preserve"> que analisará a quantidade de energia solar produzida.</w:t>
      </w:r>
    </w:p>
    <w:p w:rsidR="00F81407" w:rsidRDefault="00F81407" w:rsidP="00A07ACC">
      <w:r>
        <w:tab/>
        <w:t>O terceiro é “</w:t>
      </w:r>
      <w:r>
        <w:t>Alternar entre energia da rua e energia solar</w:t>
      </w:r>
      <w:r>
        <w:t>”,</w:t>
      </w:r>
      <w:r>
        <w:t xml:space="preserve"> </w:t>
      </w:r>
      <w:r>
        <w:t>ou seja, l</w:t>
      </w:r>
      <w:r>
        <w:t>igar energia da placa solar em caso de apagão, ligar energia da placa solar com a bateria 100% carregada</w:t>
      </w:r>
      <w:r>
        <w:t xml:space="preserve"> ou</w:t>
      </w:r>
      <w:r>
        <w:t xml:space="preserve"> ligar energia da rua com a bateria abaixo de 50%</w:t>
      </w:r>
      <w:r>
        <w:t xml:space="preserve"> de carga.</w:t>
      </w:r>
    </w:p>
    <w:p w:rsidR="000B452E" w:rsidRDefault="000B452E" w:rsidP="000B452E">
      <w:r>
        <w:tab/>
        <w:t>O quarto é “</w:t>
      </w:r>
      <w:r>
        <w:t>Fornecer informações ao respeito do consumo da energia</w:t>
      </w:r>
      <w:r>
        <w:t>”, exibindo informações como a quantidade de energia consumida no momento, a porcentagem de carga das baterias e caso as baterias estejam sendo usadas, mostrar o tempo estimado de uso.</w:t>
      </w:r>
    </w:p>
    <w:p w:rsidR="000B452E" w:rsidRDefault="000B452E" w:rsidP="000B452E">
      <w:r>
        <w:tab/>
        <w:t xml:space="preserve">O quinto é </w:t>
      </w:r>
      <w:r w:rsidRPr="000B452E">
        <w:t>“</w:t>
      </w:r>
      <w:r>
        <w:t>Fornecer informações do carregamento da bateria</w:t>
      </w:r>
      <w:r>
        <w:t>”, exibindo informações a respeito do carregamento das baterias, como tempo estimado de carregamento.</w:t>
      </w:r>
    </w:p>
    <w:p w:rsidR="00712A27" w:rsidRDefault="00712A27" w:rsidP="00A07ACC"/>
    <w:p w:rsidR="00A07ACC" w:rsidRDefault="00A07ACC" w:rsidP="00A07ACC"/>
    <w:p w:rsidR="00A07ACC" w:rsidRDefault="00A07ACC" w:rsidP="00A07ACC"/>
    <w:p w:rsidR="00A07ACC" w:rsidRPr="00A07ACC" w:rsidRDefault="00A07ACC" w:rsidP="00A07ACC"/>
    <w:p w:rsidR="00CB63D4" w:rsidRDefault="00A07ACC" w:rsidP="00CB63D4">
      <w:pPr>
        <w:pStyle w:val="Ttulo1"/>
      </w:pPr>
      <w:r>
        <w:t>3.</w:t>
      </w:r>
      <w:r w:rsidR="00EC49FE" w:rsidRPr="00603861">
        <w:t xml:space="preserve"> </w:t>
      </w:r>
      <w:r w:rsidR="00CB63D4">
        <w:t>Máquina de Estados</w:t>
      </w:r>
    </w:p>
    <w:p w:rsidR="00F078E2" w:rsidRDefault="00F078E2" w:rsidP="00F078E2">
      <w:pPr>
        <w:jc w:val="center"/>
      </w:pPr>
      <w:r>
        <w:rPr>
          <w:noProof/>
        </w:rPr>
        <w:drawing>
          <wp:inline distT="0" distB="0" distL="0" distR="0" wp14:anchorId="6A149572" wp14:editId="32B613ED">
            <wp:extent cx="3687047" cy="27622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221" cy="27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E2" w:rsidRPr="00F078E2" w:rsidRDefault="00F078E2" w:rsidP="00F078E2">
      <w:pPr>
        <w:jc w:val="center"/>
        <w:rPr>
          <w:rFonts w:ascii="Helvetica" w:hAnsi="Helvetica"/>
          <w:b/>
        </w:rPr>
      </w:pPr>
      <w:r w:rsidRPr="00F078E2">
        <w:rPr>
          <w:rFonts w:ascii="Helvetica" w:hAnsi="Helvetica"/>
          <w:b/>
        </w:rPr>
        <w:t xml:space="preserve">Figura 1. </w:t>
      </w:r>
      <w:proofErr w:type="spellStart"/>
      <w:r w:rsidRPr="00F078E2">
        <w:rPr>
          <w:rFonts w:ascii="Helvetica" w:hAnsi="Helvetica"/>
          <w:b/>
        </w:rPr>
        <w:t>Maquina</w:t>
      </w:r>
      <w:proofErr w:type="spellEnd"/>
      <w:r w:rsidRPr="00F078E2">
        <w:rPr>
          <w:rFonts w:ascii="Helvetica" w:hAnsi="Helvetica"/>
          <w:b/>
        </w:rPr>
        <w:t xml:space="preserve"> de Estados </w:t>
      </w:r>
    </w:p>
    <w:p w:rsidR="00F078E2" w:rsidRPr="000331D0" w:rsidRDefault="00F078E2" w:rsidP="00F078E2">
      <w:pPr>
        <w:rPr>
          <w:sz w:val="32"/>
        </w:rPr>
      </w:pPr>
      <w:r w:rsidRPr="000331D0">
        <w:rPr>
          <w:sz w:val="32"/>
        </w:rPr>
        <w:t>Estados:</w:t>
      </w:r>
    </w:p>
    <w:p w:rsidR="00F078E2" w:rsidRDefault="00F078E2" w:rsidP="00F078E2">
      <w:r w:rsidRPr="00D42B87">
        <w:rPr>
          <w:b/>
        </w:rPr>
        <w:t>S/ rua S/ bateria</w:t>
      </w:r>
      <w:r>
        <w:t>: sem energia da rua e sem energia na bateria;</w:t>
      </w:r>
    </w:p>
    <w:p w:rsidR="00F078E2" w:rsidRDefault="00F078E2" w:rsidP="00F078E2">
      <w:r w:rsidRPr="00D42B87">
        <w:rPr>
          <w:b/>
        </w:rPr>
        <w:t xml:space="preserve">S/ rua </w:t>
      </w:r>
      <w:r>
        <w:rPr>
          <w:b/>
        </w:rPr>
        <w:t>C</w:t>
      </w:r>
      <w:r w:rsidRPr="00D42B87">
        <w:rPr>
          <w:b/>
        </w:rPr>
        <w:t>/ bateria</w:t>
      </w:r>
      <w:r>
        <w:t>: sem energia da rua e com energia na bateria;</w:t>
      </w:r>
    </w:p>
    <w:p w:rsidR="00F078E2" w:rsidRDefault="00F078E2" w:rsidP="00F078E2">
      <w:r>
        <w:rPr>
          <w:b/>
        </w:rPr>
        <w:t>C</w:t>
      </w:r>
      <w:r w:rsidRPr="00D42B87">
        <w:rPr>
          <w:b/>
        </w:rPr>
        <w:t xml:space="preserve">/ rua </w:t>
      </w:r>
      <w:r>
        <w:rPr>
          <w:b/>
        </w:rPr>
        <w:t>100%</w:t>
      </w:r>
      <w:r w:rsidRPr="00D42B87">
        <w:rPr>
          <w:b/>
        </w:rPr>
        <w:t xml:space="preserve"> bateria</w:t>
      </w:r>
      <w:r>
        <w:t>: com energia da rua e com energia total na bateria;</w:t>
      </w:r>
    </w:p>
    <w:p w:rsidR="00F078E2" w:rsidRDefault="00F078E2" w:rsidP="00F078E2">
      <w:r>
        <w:rPr>
          <w:b/>
        </w:rPr>
        <w:t>C</w:t>
      </w:r>
      <w:r w:rsidRPr="00D42B87">
        <w:rPr>
          <w:b/>
        </w:rPr>
        <w:t xml:space="preserve">/ rua </w:t>
      </w:r>
      <w:r>
        <w:rPr>
          <w:b/>
        </w:rPr>
        <w:t>&lt;100%</w:t>
      </w:r>
      <w:r w:rsidRPr="00D42B87">
        <w:rPr>
          <w:b/>
        </w:rPr>
        <w:t xml:space="preserve"> bateria</w:t>
      </w:r>
      <w:r>
        <w:t>: com energia da rua e com energia parcial da bateria;</w:t>
      </w:r>
    </w:p>
    <w:p w:rsidR="00DB042B" w:rsidRDefault="00DB042B" w:rsidP="00DB042B"/>
    <w:p w:rsidR="00F078E2" w:rsidRDefault="00F078E2" w:rsidP="00DB042B"/>
    <w:p w:rsidR="00F078E2" w:rsidRPr="00F078E2" w:rsidRDefault="00F078E2" w:rsidP="00DB042B">
      <w:pPr>
        <w:rPr>
          <w:rFonts w:ascii="Helvetica" w:hAnsi="Helvetica"/>
          <w:b/>
        </w:rPr>
      </w:pPr>
      <w:r w:rsidRPr="00F078E2">
        <w:rPr>
          <w:rFonts w:ascii="Helvetica" w:hAnsi="Helvetica"/>
          <w:b/>
        </w:rPr>
        <w:lastRenderedPageBreak/>
        <w:t xml:space="preserve">Tabela 1. Legenda da Figura 1 </w:t>
      </w:r>
      <w:bookmarkStart w:id="0" w:name="_GoBack"/>
      <w:bookmarkEnd w:id="0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105"/>
      </w:tblGrid>
      <w:tr w:rsidR="00F078E2" w:rsidTr="00F078E2">
        <w:tc>
          <w:tcPr>
            <w:tcW w:w="4390" w:type="dxa"/>
          </w:tcPr>
          <w:p w:rsidR="00F078E2" w:rsidRDefault="00F078E2" w:rsidP="00F078E2">
            <w:pPr>
              <w:rPr>
                <w:sz w:val="32"/>
              </w:rPr>
            </w:pPr>
            <w:r w:rsidRPr="000331D0">
              <w:rPr>
                <w:sz w:val="32"/>
              </w:rPr>
              <w:t>Condições:</w:t>
            </w:r>
          </w:p>
          <w:p w:rsidR="00F078E2" w:rsidRDefault="00F078E2" w:rsidP="00F078E2"/>
        </w:tc>
        <w:tc>
          <w:tcPr>
            <w:tcW w:w="4105" w:type="dxa"/>
          </w:tcPr>
          <w:p w:rsidR="00F078E2" w:rsidRPr="000968B3" w:rsidRDefault="00F078E2" w:rsidP="00F078E2">
            <w:pPr>
              <w:rPr>
                <w:sz w:val="32"/>
              </w:rPr>
            </w:pPr>
            <w:r w:rsidRPr="000968B3">
              <w:rPr>
                <w:sz w:val="32"/>
              </w:rPr>
              <w:t>Saídas:</w:t>
            </w:r>
          </w:p>
          <w:p w:rsidR="00F078E2" w:rsidRDefault="00F078E2" w:rsidP="00F078E2"/>
        </w:tc>
      </w:tr>
      <w:tr w:rsidR="00F078E2" w:rsidTr="00F078E2">
        <w:tc>
          <w:tcPr>
            <w:tcW w:w="4390" w:type="dxa"/>
          </w:tcPr>
          <w:p w:rsidR="00F078E2" w:rsidRDefault="00F078E2" w:rsidP="00F078E2">
            <w:r w:rsidRPr="000331D0">
              <w:rPr>
                <w:b/>
              </w:rPr>
              <w:t>C1</w:t>
            </w:r>
            <w:r>
              <w:t>: bateria descarregou;</w:t>
            </w:r>
          </w:p>
          <w:p w:rsidR="00F078E2" w:rsidRDefault="00F078E2" w:rsidP="00F078E2"/>
        </w:tc>
        <w:tc>
          <w:tcPr>
            <w:tcW w:w="4105" w:type="dxa"/>
          </w:tcPr>
          <w:p w:rsidR="00F078E2" w:rsidRDefault="00F078E2" w:rsidP="00F078E2">
            <w:r w:rsidRPr="00242087">
              <w:rPr>
                <w:b/>
              </w:rPr>
              <w:t>S1</w:t>
            </w:r>
            <w:r>
              <w:t>: sinaliza blecaute;</w:t>
            </w:r>
          </w:p>
          <w:p w:rsidR="00F078E2" w:rsidRDefault="00F078E2" w:rsidP="00F078E2"/>
        </w:tc>
      </w:tr>
      <w:tr w:rsidR="00F078E2" w:rsidTr="00F078E2">
        <w:tc>
          <w:tcPr>
            <w:tcW w:w="4390" w:type="dxa"/>
          </w:tcPr>
          <w:p w:rsidR="00F078E2" w:rsidRDefault="00F078E2" w:rsidP="00F078E2">
            <w:r w:rsidRPr="000968B3">
              <w:rPr>
                <w:b/>
              </w:rPr>
              <w:t>C2</w:t>
            </w:r>
            <w:r>
              <w:t>: voltou energia da rua;</w:t>
            </w:r>
          </w:p>
          <w:p w:rsidR="00F078E2" w:rsidRDefault="00F078E2" w:rsidP="00F078E2"/>
        </w:tc>
        <w:tc>
          <w:tcPr>
            <w:tcW w:w="4105" w:type="dxa"/>
          </w:tcPr>
          <w:p w:rsidR="00F078E2" w:rsidRDefault="00F078E2" w:rsidP="00F078E2">
            <w:r w:rsidRPr="00242087">
              <w:rPr>
                <w:b/>
              </w:rPr>
              <w:t>S2</w:t>
            </w:r>
            <w:r>
              <w:t>: recarrega completamente as baterias;</w:t>
            </w:r>
          </w:p>
          <w:p w:rsidR="00F078E2" w:rsidRDefault="00F078E2" w:rsidP="00F078E2"/>
        </w:tc>
      </w:tr>
      <w:tr w:rsidR="00F078E2" w:rsidTr="00F078E2">
        <w:tc>
          <w:tcPr>
            <w:tcW w:w="4390" w:type="dxa"/>
          </w:tcPr>
          <w:p w:rsidR="00F078E2" w:rsidRDefault="00F078E2" w:rsidP="00F078E2">
            <w:r w:rsidRPr="000968B3">
              <w:rPr>
                <w:b/>
              </w:rPr>
              <w:t>C3</w:t>
            </w:r>
            <w:r>
              <w:t>: acabou energia da rua;</w:t>
            </w:r>
          </w:p>
          <w:p w:rsidR="00F078E2" w:rsidRDefault="00F078E2" w:rsidP="00F078E2"/>
        </w:tc>
        <w:tc>
          <w:tcPr>
            <w:tcW w:w="4105" w:type="dxa"/>
          </w:tcPr>
          <w:p w:rsidR="00F078E2" w:rsidRDefault="00F078E2" w:rsidP="00F078E2">
            <w:r w:rsidRPr="00242087">
              <w:rPr>
                <w:b/>
              </w:rPr>
              <w:t>S3</w:t>
            </w:r>
            <w:r>
              <w:t>: ativa a energia da bateria</w:t>
            </w:r>
          </w:p>
        </w:tc>
      </w:tr>
      <w:tr w:rsidR="00F078E2" w:rsidTr="00F078E2">
        <w:tc>
          <w:tcPr>
            <w:tcW w:w="4390" w:type="dxa"/>
          </w:tcPr>
          <w:p w:rsidR="00F078E2" w:rsidRDefault="00F078E2" w:rsidP="00F078E2">
            <w:r w:rsidRPr="000968B3">
              <w:rPr>
                <w:b/>
              </w:rPr>
              <w:t>C4</w:t>
            </w:r>
            <w:r>
              <w:t>: bateria carregou;</w:t>
            </w:r>
          </w:p>
          <w:p w:rsidR="00F078E2" w:rsidRDefault="00F078E2" w:rsidP="00F078E2"/>
        </w:tc>
        <w:tc>
          <w:tcPr>
            <w:tcW w:w="4105" w:type="dxa"/>
          </w:tcPr>
          <w:p w:rsidR="00F078E2" w:rsidRDefault="00F078E2" w:rsidP="00CB63D4">
            <w:pPr>
              <w:pStyle w:val="Ttulo1"/>
              <w:outlineLvl w:val="0"/>
            </w:pPr>
          </w:p>
        </w:tc>
      </w:tr>
      <w:tr w:rsidR="00F078E2" w:rsidTr="00F078E2">
        <w:trPr>
          <w:trHeight w:val="385"/>
        </w:trPr>
        <w:tc>
          <w:tcPr>
            <w:tcW w:w="4390" w:type="dxa"/>
          </w:tcPr>
          <w:p w:rsidR="00F078E2" w:rsidRDefault="00F078E2" w:rsidP="00F078E2">
            <w:r w:rsidRPr="000968B3">
              <w:rPr>
                <w:b/>
              </w:rPr>
              <w:t>C5</w:t>
            </w:r>
            <w:r>
              <w:t>: bateria abaixo de 50%.</w:t>
            </w:r>
          </w:p>
          <w:p w:rsidR="00F078E2" w:rsidRDefault="00F078E2" w:rsidP="00CB63D4">
            <w:pPr>
              <w:pStyle w:val="Ttulo1"/>
              <w:outlineLvl w:val="0"/>
            </w:pPr>
          </w:p>
        </w:tc>
        <w:tc>
          <w:tcPr>
            <w:tcW w:w="4105" w:type="dxa"/>
          </w:tcPr>
          <w:p w:rsidR="00F078E2" w:rsidRDefault="00F078E2" w:rsidP="00CB63D4">
            <w:pPr>
              <w:pStyle w:val="Ttulo1"/>
              <w:outlineLvl w:val="0"/>
            </w:pPr>
          </w:p>
        </w:tc>
      </w:tr>
    </w:tbl>
    <w:p w:rsidR="00CB63D4" w:rsidRDefault="00CB63D4" w:rsidP="00CB63D4">
      <w:pPr>
        <w:pStyle w:val="Ttulo1"/>
      </w:pPr>
    </w:p>
    <w:p w:rsidR="00CB63D4" w:rsidRDefault="00CB63D4" w:rsidP="00CB63D4">
      <w:pPr>
        <w:pStyle w:val="Ttulo1"/>
      </w:pPr>
    </w:p>
    <w:p w:rsidR="00A07ACC" w:rsidRPr="00CB63D4" w:rsidRDefault="00CB63D4" w:rsidP="00CB63D4">
      <w:pPr>
        <w:pStyle w:val="Ttulo1"/>
        <w:rPr>
          <w:b/>
          <w:sz w:val="26"/>
          <w:szCs w:val="20"/>
        </w:rPr>
      </w:pPr>
      <w:r>
        <w:t xml:space="preserve">4. </w:t>
      </w:r>
      <w:r w:rsidR="00A07ACC" w:rsidRPr="004D4448">
        <w:rPr>
          <w:b/>
          <w:sz w:val="26"/>
          <w:szCs w:val="26"/>
        </w:rPr>
        <w:t>Referências</w:t>
      </w:r>
    </w:p>
    <w:p w:rsidR="00EC49FE" w:rsidRDefault="00EC49FE" w:rsidP="00603861">
      <w:pPr>
        <w:pStyle w:val="Ttulo1"/>
      </w:pPr>
    </w:p>
    <w:p w:rsidR="002469A4" w:rsidRDefault="002469A4" w:rsidP="0025722C">
      <w:pPr>
        <w:pStyle w:val="Reference"/>
      </w:pPr>
    </w:p>
    <w:sectPr w:rsidR="002469A4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943" w:rsidRDefault="00E30943">
      <w:r>
        <w:separator/>
      </w:r>
    </w:p>
  </w:endnote>
  <w:endnote w:type="continuationSeparator" w:id="0">
    <w:p w:rsidR="00E30943" w:rsidRDefault="00E3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943" w:rsidRDefault="00E30943">
      <w:r>
        <w:separator/>
      </w:r>
    </w:p>
  </w:footnote>
  <w:footnote w:type="continuationSeparator" w:id="0">
    <w:p w:rsidR="00E30943" w:rsidRDefault="00E30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  <w:p w:rsidR="0092301E" w:rsidRPr="00CB63D4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164CE"/>
    <w:rsid w:val="00022497"/>
    <w:rsid w:val="000B452E"/>
    <w:rsid w:val="00101CE4"/>
    <w:rsid w:val="001A222E"/>
    <w:rsid w:val="001B0861"/>
    <w:rsid w:val="0022582D"/>
    <w:rsid w:val="00227FEF"/>
    <w:rsid w:val="0023340F"/>
    <w:rsid w:val="002469A4"/>
    <w:rsid w:val="0025722C"/>
    <w:rsid w:val="00290562"/>
    <w:rsid w:val="003112B6"/>
    <w:rsid w:val="00381B08"/>
    <w:rsid w:val="0039084B"/>
    <w:rsid w:val="003C25DE"/>
    <w:rsid w:val="003C5D8E"/>
    <w:rsid w:val="003F4556"/>
    <w:rsid w:val="004023B2"/>
    <w:rsid w:val="004A4FEF"/>
    <w:rsid w:val="00556B9F"/>
    <w:rsid w:val="005E6EC2"/>
    <w:rsid w:val="00603861"/>
    <w:rsid w:val="0061619E"/>
    <w:rsid w:val="00622943"/>
    <w:rsid w:val="00640FF6"/>
    <w:rsid w:val="00676E05"/>
    <w:rsid w:val="0068092C"/>
    <w:rsid w:val="00712A27"/>
    <w:rsid w:val="0073592E"/>
    <w:rsid w:val="007C4987"/>
    <w:rsid w:val="007D131B"/>
    <w:rsid w:val="00814EA6"/>
    <w:rsid w:val="00892EFF"/>
    <w:rsid w:val="008B1055"/>
    <w:rsid w:val="0092301E"/>
    <w:rsid w:val="00977226"/>
    <w:rsid w:val="009C66C4"/>
    <w:rsid w:val="00A07ACC"/>
    <w:rsid w:val="00A27903"/>
    <w:rsid w:val="00A83F27"/>
    <w:rsid w:val="00AC7D3E"/>
    <w:rsid w:val="00B06EFE"/>
    <w:rsid w:val="00B16E1E"/>
    <w:rsid w:val="00BB1E90"/>
    <w:rsid w:val="00BC3338"/>
    <w:rsid w:val="00C3594B"/>
    <w:rsid w:val="00C36E13"/>
    <w:rsid w:val="00C66FED"/>
    <w:rsid w:val="00CB63D4"/>
    <w:rsid w:val="00CC071E"/>
    <w:rsid w:val="00D96ABE"/>
    <w:rsid w:val="00DB042B"/>
    <w:rsid w:val="00E167C2"/>
    <w:rsid w:val="00E30943"/>
    <w:rsid w:val="00EC49FE"/>
    <w:rsid w:val="00EE70EF"/>
    <w:rsid w:val="00F078E2"/>
    <w:rsid w:val="00F81407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A80EA-E107-4D27-91C4-88BC2CC8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8E2"/>
  </w:style>
  <w:style w:type="paragraph" w:styleId="Ttulo1">
    <w:name w:val="heading 1"/>
    <w:basedOn w:val="Normal"/>
    <w:next w:val="Normal"/>
    <w:link w:val="Ttulo1Char"/>
    <w:uiPriority w:val="9"/>
    <w:qFormat/>
    <w:rsid w:val="00F078E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78E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78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78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078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078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8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8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8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jc w:val="center"/>
    </w:pPr>
    <w:rPr>
      <w:rFonts w:ascii="Courier New" w:hAnsi="Courier New"/>
    </w:rPr>
  </w:style>
  <w:style w:type="paragraph" w:customStyle="1" w:styleId="Abstract">
    <w:name w:val="Abstract"/>
    <w:basedOn w:val="Normal"/>
    <w:rsid w:val="00676E05"/>
    <w:pPr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078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078E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r-formataoHTML">
    <w:name w:val="HTML Preformatted"/>
    <w:basedOn w:val="Normal"/>
    <w:rsid w:val="005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07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78E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078E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078E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rsid w:val="00F078E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rsid w:val="00F078E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8E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8E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8E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tuloChar">
    <w:name w:val="Título Char"/>
    <w:basedOn w:val="Fontepargpadro"/>
    <w:link w:val="Ttulo"/>
    <w:uiPriority w:val="10"/>
    <w:rsid w:val="00F078E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8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078E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078E2"/>
    <w:rPr>
      <w:b/>
      <w:bCs/>
    </w:rPr>
  </w:style>
  <w:style w:type="character" w:styleId="nfase">
    <w:name w:val="Emphasis"/>
    <w:basedOn w:val="Fontepargpadro"/>
    <w:uiPriority w:val="20"/>
    <w:qFormat/>
    <w:rsid w:val="00F078E2"/>
    <w:rPr>
      <w:i/>
      <w:iCs/>
    </w:rPr>
  </w:style>
  <w:style w:type="paragraph" w:styleId="SemEspaamento">
    <w:name w:val="No Spacing"/>
    <w:uiPriority w:val="1"/>
    <w:qFormat/>
    <w:rsid w:val="00F078E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078E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78E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8E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8E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078E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F078E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078E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078E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078E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78E2"/>
    <w:pPr>
      <w:outlineLvl w:val="9"/>
    </w:pPr>
  </w:style>
  <w:style w:type="table" w:styleId="Tabelacomgrade">
    <w:name w:val="Table Grid"/>
    <w:basedOn w:val="Tabelanormal"/>
    <w:rsid w:val="00F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249</TotalTime>
  <Pages>3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3628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Francis Nutefe Tsigbey</cp:lastModifiedBy>
  <cp:revision>6</cp:revision>
  <cp:lastPrinted>2005-03-17T03:14:00Z</cp:lastPrinted>
  <dcterms:created xsi:type="dcterms:W3CDTF">2018-12-12T17:57:00Z</dcterms:created>
  <dcterms:modified xsi:type="dcterms:W3CDTF">2018-12-13T00:17:00Z</dcterms:modified>
</cp:coreProperties>
</file>